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НАВЧАЛЬНО-НАУКОВИЙ КОМПЛЕКС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 xml:space="preserve">Лабораторна робота № </w:t>
      </w:r>
      <w:r w:rsidR="00F44D6B" w:rsidRPr="00D43A15">
        <w:rPr>
          <w:rStyle w:val="a4"/>
          <w:i w:val="0"/>
          <w:sz w:val="28"/>
          <w:szCs w:val="28"/>
        </w:rPr>
        <w:t>1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з курсу «</w:t>
      </w:r>
      <w:r w:rsidR="00F44D6B" w:rsidRPr="00D43A15">
        <w:rPr>
          <w:rStyle w:val="a4"/>
          <w:i w:val="0"/>
          <w:sz w:val="28"/>
          <w:szCs w:val="28"/>
        </w:rPr>
        <w:t>Моделювання об'єктів та процесів комп'ютеризації</w:t>
      </w:r>
      <w:r w:rsidRPr="00D43A15">
        <w:rPr>
          <w:rStyle w:val="a4"/>
          <w:i w:val="0"/>
          <w:sz w:val="28"/>
          <w:szCs w:val="28"/>
        </w:rPr>
        <w:t>»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Тема: «</w:t>
      </w:r>
      <w:r w:rsidR="00F44D6B" w:rsidRPr="00D43A15">
        <w:rPr>
          <w:rStyle w:val="a4"/>
          <w:i w:val="0"/>
          <w:sz w:val="28"/>
          <w:szCs w:val="28"/>
        </w:rPr>
        <w:t>Методика моделювання RLC-схем у частотній області</w:t>
      </w:r>
      <w:r w:rsidRPr="00D43A15">
        <w:rPr>
          <w:rStyle w:val="a4"/>
          <w:i w:val="0"/>
          <w:sz w:val="28"/>
          <w:szCs w:val="28"/>
        </w:rPr>
        <w:t>»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Виконав:</w:t>
      </w:r>
    </w:p>
    <w:p w:rsidR="00BB3022" w:rsidRPr="00D43A15" w:rsidRDefault="00BB3022" w:rsidP="00F44D6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 xml:space="preserve">студент IV курсу </w:t>
      </w:r>
    </w:p>
    <w:p w:rsidR="00BB3022" w:rsidRPr="00D43A15" w:rsidRDefault="00BB3022" w:rsidP="00F44D6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групи ДА-32</w:t>
      </w:r>
    </w:p>
    <w:p w:rsidR="00BB3022" w:rsidRPr="00D43A15" w:rsidRDefault="00BB3022" w:rsidP="00F44D6B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Колінько Анжела</w:t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D43A15">
        <w:rPr>
          <w:rStyle w:val="a4"/>
          <w:i w:val="0"/>
          <w:sz w:val="28"/>
          <w:szCs w:val="28"/>
        </w:rPr>
        <w:t>Київ – 2016</w:t>
      </w:r>
      <w:r w:rsidRPr="00D43A15">
        <w:rPr>
          <w:rStyle w:val="a4"/>
          <w:i w:val="0"/>
          <w:sz w:val="28"/>
          <w:szCs w:val="28"/>
        </w:rPr>
        <w:br w:type="page"/>
      </w:r>
    </w:p>
    <w:p w:rsidR="00BB3022" w:rsidRPr="00D43A15" w:rsidRDefault="00BB3022" w:rsidP="00F44D6B">
      <w:pPr>
        <w:spacing w:after="0"/>
        <w:contextualSpacing/>
        <w:jc w:val="center"/>
        <w:rPr>
          <w:rStyle w:val="a4"/>
          <w:i w:val="0"/>
        </w:rPr>
      </w:pPr>
      <w:r w:rsidRPr="00D43A15">
        <w:rPr>
          <w:rStyle w:val="a4"/>
          <w:i w:val="0"/>
        </w:rPr>
        <w:lastRenderedPageBreak/>
        <w:t>Варіант 11</w:t>
      </w:r>
    </w:p>
    <w:p w:rsidR="00F44D6B" w:rsidRPr="00D43A15" w:rsidRDefault="00BB3022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ab/>
        <w:t xml:space="preserve">Мета: </w:t>
      </w:r>
      <w:r w:rsidR="00F44D6B" w:rsidRPr="00D43A15">
        <w:rPr>
          <w:rStyle w:val="a4"/>
          <w:i w:val="0"/>
        </w:rPr>
        <w:t>Вивчення режимів роботи пакету ALLTED, формування навичок з опису ПЕС і складання завдання на дослідження у частотній області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ab/>
        <w:t>1. Завдання: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16</w:t>
      </w:r>
      <w:r w:rsidRPr="00D43A15">
        <w:rPr>
          <w:rStyle w:val="a4"/>
          <w:i w:val="0"/>
        </w:rPr>
        <w:tab/>
        <w:t>R1=R2=1, L1=1001, L2=999, C1=0.1, C2=1, C3=0.1</w:t>
      </w:r>
      <w:r w:rsidRPr="00D43A15">
        <w:rPr>
          <w:rStyle w:val="a4"/>
          <w:i w:val="0"/>
        </w:rPr>
        <w:tab/>
        <w:t>KI=IR2/</w:t>
      </w:r>
      <w:proofErr w:type="spellStart"/>
      <w:r w:rsidRPr="00D43A15">
        <w:rPr>
          <w:rStyle w:val="a4"/>
          <w:i w:val="0"/>
        </w:rPr>
        <w:t>IEin</w:t>
      </w:r>
      <w:proofErr w:type="spellEnd"/>
      <w:r w:rsidRPr="00D43A15">
        <w:rPr>
          <w:rStyle w:val="a4"/>
          <w:i w:val="0"/>
        </w:rPr>
        <w:t xml:space="preserve"> (RE,IM,MA,PH), Lfreq=10m, Ufreq=30m</w:t>
      </w:r>
    </w:p>
    <w:p w:rsidR="00BB3022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Fonts w:ascii="Times New Roman CYR" w:hAnsi="Times New Roman CYR"/>
          <w:lang w:eastAsia="uk-UA"/>
        </w:rPr>
        <w:drawing>
          <wp:inline distT="0" distB="0" distL="0" distR="0" wp14:anchorId="6BCDDA6D" wp14:editId="53417CDC">
            <wp:extent cx="51244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ab/>
        <w:t>2. Лістинг: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object</w:t>
      </w:r>
      <w:proofErr w:type="spellEnd"/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circuit</w:t>
      </w:r>
      <w:proofErr w:type="spellEnd"/>
      <w:r w:rsidRPr="00D43A15">
        <w:rPr>
          <w:rStyle w:val="a4"/>
          <w:i w:val="0"/>
        </w:rPr>
        <w:t xml:space="preserve"> lab1;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ein</w:t>
      </w:r>
      <w:proofErr w:type="spellEnd"/>
      <w:r w:rsidRPr="00D43A15">
        <w:rPr>
          <w:rStyle w:val="a4"/>
          <w:i w:val="0"/>
        </w:rPr>
        <w:t>(1,0)=1;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r1(1,2)=1;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l1(2,3)=1001;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c1(3,4)=0.1;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c2(4,0)=1;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c3(4,5)=0.1;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l2(5,6)=999;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r2(6,0)=1;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&amp;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task</w:t>
      </w:r>
      <w:proofErr w:type="spellEnd"/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ac</w:t>
      </w:r>
      <w:proofErr w:type="spellEnd"/>
      <w:r w:rsidRPr="00D43A15">
        <w:rPr>
          <w:rStyle w:val="a4"/>
          <w:i w:val="0"/>
        </w:rPr>
        <w:t>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const</w:t>
      </w:r>
      <w:proofErr w:type="spellEnd"/>
      <w:r w:rsidRPr="00D43A15">
        <w:rPr>
          <w:rStyle w:val="a4"/>
          <w:i w:val="0"/>
        </w:rPr>
        <w:t xml:space="preserve"> lfreq=10.m, ufreq=30.m;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tf</w:t>
      </w:r>
      <w:proofErr w:type="spellEnd"/>
      <w:r w:rsidRPr="00D43A15">
        <w:rPr>
          <w:rStyle w:val="a4"/>
          <w:i w:val="0"/>
        </w:rPr>
        <w:t xml:space="preserve"> ki=Ir2/</w:t>
      </w:r>
      <w:proofErr w:type="spellStart"/>
      <w:r w:rsidRPr="00D43A15">
        <w:rPr>
          <w:rStyle w:val="a4"/>
          <w:i w:val="0"/>
        </w:rPr>
        <w:t>Iein</w:t>
      </w:r>
      <w:proofErr w:type="spellEnd"/>
      <w:r w:rsidRPr="00D43A15">
        <w:rPr>
          <w:rStyle w:val="a4"/>
          <w:i w:val="0"/>
        </w:rPr>
        <w:t>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plot</w:t>
      </w:r>
      <w:proofErr w:type="spellEnd"/>
      <w:r w:rsidRPr="00D43A15">
        <w:rPr>
          <w:rStyle w:val="a4"/>
          <w:i w:val="0"/>
        </w:rPr>
        <w:t xml:space="preserve"> </w:t>
      </w:r>
      <w:proofErr w:type="spellStart"/>
      <w:r w:rsidRPr="00D43A15">
        <w:rPr>
          <w:rStyle w:val="a4"/>
          <w:i w:val="0"/>
        </w:rPr>
        <w:t>re.ki</w:t>
      </w:r>
      <w:proofErr w:type="spellEnd"/>
      <w:r w:rsidRPr="00D43A15">
        <w:rPr>
          <w:rStyle w:val="a4"/>
          <w:i w:val="0"/>
        </w:rPr>
        <w:t xml:space="preserve">, </w:t>
      </w:r>
      <w:proofErr w:type="spellStart"/>
      <w:r w:rsidRPr="00D43A15">
        <w:rPr>
          <w:rStyle w:val="a4"/>
          <w:i w:val="0"/>
        </w:rPr>
        <w:t>im.ki</w:t>
      </w:r>
      <w:proofErr w:type="spellEnd"/>
      <w:r w:rsidRPr="00D43A15">
        <w:rPr>
          <w:rStyle w:val="a4"/>
          <w:i w:val="0"/>
        </w:rPr>
        <w:t xml:space="preserve">, </w:t>
      </w:r>
      <w:proofErr w:type="spellStart"/>
      <w:r w:rsidRPr="00D43A15">
        <w:rPr>
          <w:rStyle w:val="a4"/>
          <w:i w:val="0"/>
        </w:rPr>
        <w:t>ma.ki</w:t>
      </w:r>
      <w:proofErr w:type="spellEnd"/>
      <w:r w:rsidRPr="00D43A15">
        <w:rPr>
          <w:rStyle w:val="a4"/>
          <w:i w:val="0"/>
        </w:rPr>
        <w:t xml:space="preserve">, </w:t>
      </w:r>
      <w:proofErr w:type="spellStart"/>
      <w:r w:rsidRPr="00D43A15">
        <w:rPr>
          <w:rStyle w:val="a4"/>
          <w:i w:val="0"/>
        </w:rPr>
        <w:t>ph.ki</w:t>
      </w:r>
      <w:proofErr w:type="spellEnd"/>
      <w:r w:rsidRPr="00D43A15">
        <w:rPr>
          <w:rStyle w:val="a4"/>
          <w:i w:val="0"/>
        </w:rPr>
        <w:t>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>&amp;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proofErr w:type="spellStart"/>
      <w:r w:rsidRPr="00D43A15">
        <w:rPr>
          <w:rStyle w:val="a4"/>
          <w:i w:val="0"/>
        </w:rPr>
        <w:t>End</w:t>
      </w:r>
      <w:proofErr w:type="spellEnd"/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rStyle w:val="a4"/>
          <w:i w:val="0"/>
        </w:rPr>
        <w:tab/>
        <w:t>3. Графіки:</w:t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lang w:eastAsia="uk-UA"/>
        </w:rPr>
        <w:drawing>
          <wp:inline distT="0" distB="0" distL="0" distR="0" wp14:anchorId="125FE81B" wp14:editId="045801AB">
            <wp:extent cx="4798217" cy="2847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323" t="35841" r="4060" b="14945"/>
                    <a:stretch/>
                  </pic:blipFill>
                  <pic:spPr bwMode="auto">
                    <a:xfrm>
                      <a:off x="0" y="0"/>
                      <a:ext cx="4797256" cy="284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6B" w:rsidRPr="00D43A15" w:rsidRDefault="00F44D6B" w:rsidP="00F44D6B">
      <w:pPr>
        <w:spacing w:after="0"/>
        <w:contextualSpacing/>
        <w:jc w:val="left"/>
        <w:rPr>
          <w:rStyle w:val="a4"/>
          <w:i w:val="0"/>
        </w:rPr>
      </w:pPr>
      <w:r w:rsidRPr="00D43A15">
        <w:rPr>
          <w:lang w:eastAsia="uk-UA"/>
        </w:rPr>
        <w:lastRenderedPageBreak/>
        <w:drawing>
          <wp:inline distT="0" distB="0" distL="0" distR="0" wp14:anchorId="3F44B6E4" wp14:editId="4A292464">
            <wp:extent cx="4848225" cy="29574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774" t="36643" r="5113" b="14410"/>
                    <a:stretch/>
                  </pic:blipFill>
                  <pic:spPr bwMode="auto">
                    <a:xfrm>
                      <a:off x="0" y="0"/>
                      <a:ext cx="4847254" cy="295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3A15">
        <w:rPr>
          <w:lang w:eastAsia="uk-UA"/>
        </w:rPr>
        <w:drawing>
          <wp:inline distT="0" distB="0" distL="0" distR="0" wp14:anchorId="2765E8D2" wp14:editId="0BA187A0">
            <wp:extent cx="4794354" cy="28860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774" t="36376" r="4511" b="14677"/>
                    <a:stretch/>
                  </pic:blipFill>
                  <pic:spPr bwMode="auto">
                    <a:xfrm>
                      <a:off x="0" y="0"/>
                      <a:ext cx="4793394" cy="288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3A15">
        <w:rPr>
          <w:lang w:eastAsia="uk-UA"/>
        </w:rPr>
        <w:drawing>
          <wp:inline distT="0" distB="0" distL="0" distR="0" wp14:anchorId="4EDCB59A" wp14:editId="042FC2CB">
            <wp:extent cx="4770164" cy="29241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9773" t="37179" r="6316" b="14945"/>
                    <a:stretch/>
                  </pic:blipFill>
                  <pic:spPr bwMode="auto">
                    <a:xfrm>
                      <a:off x="0" y="0"/>
                      <a:ext cx="4769209" cy="292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6B" w:rsidRPr="00D43A15" w:rsidRDefault="00BB3022" w:rsidP="00F44D6B">
      <w:pPr>
        <w:contextualSpacing/>
      </w:pPr>
      <w:r w:rsidRPr="00D43A15">
        <w:tab/>
        <w:t xml:space="preserve">Висновок: </w:t>
      </w:r>
      <w:r w:rsidR="00F44D6B" w:rsidRPr="00D43A15">
        <w:t>на лабораторній роботі було розглянуто режими роботи пакету ALLTED. Було експериментально визначено,</w:t>
      </w:r>
      <w:r w:rsidR="00D43A15" w:rsidRPr="00D43A15">
        <w:t xml:space="preserve"> що без символ</w:t>
      </w:r>
      <w:r w:rsidR="00D43A15">
        <w:t>у</w:t>
      </w:r>
      <w:r w:rsidR="00D43A15" w:rsidRPr="00D43A15">
        <w:t xml:space="preserve"> </w:t>
      </w:r>
      <w:proofErr w:type="spellStart"/>
      <w:r w:rsidR="00D43A15" w:rsidRPr="00D43A15">
        <w:t>‘\n’</w:t>
      </w:r>
      <w:bookmarkStart w:id="0" w:name="_GoBack"/>
      <w:bookmarkEnd w:id="0"/>
      <w:proofErr w:type="spellEnd"/>
      <w:r w:rsidR="00D43A15" w:rsidRPr="00D43A15">
        <w:t xml:space="preserve"> після слова </w:t>
      </w:r>
      <w:proofErr w:type="spellStart"/>
      <w:r w:rsidR="00D43A15" w:rsidRPr="00D43A15">
        <w:t>end</w:t>
      </w:r>
      <w:proofErr w:type="spellEnd"/>
      <w:r w:rsidR="00D43A15" w:rsidRPr="00D43A15">
        <w:t xml:space="preserve"> в лістингу </w:t>
      </w:r>
      <w:r w:rsidR="00D43A15" w:rsidRPr="00D43A15">
        <w:t>ALLTED</w:t>
      </w:r>
      <w:r w:rsidR="00D43A15" w:rsidRPr="00D43A15">
        <w:t xml:space="preserve"> видає помилку</w:t>
      </w:r>
      <w:r w:rsidR="00D43A15">
        <w:t>.</w:t>
      </w:r>
    </w:p>
    <w:sectPr w:rsidR="00F44D6B" w:rsidRPr="00D43A15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6B"/>
    <w:rsid w:val="00074C2C"/>
    <w:rsid w:val="00106E2D"/>
    <w:rsid w:val="00155F13"/>
    <w:rsid w:val="00270AE1"/>
    <w:rsid w:val="00331A68"/>
    <w:rsid w:val="007453F4"/>
    <w:rsid w:val="007B2494"/>
    <w:rsid w:val="0089169B"/>
    <w:rsid w:val="00A844B5"/>
    <w:rsid w:val="00AC7CDE"/>
    <w:rsid w:val="00BB3022"/>
    <w:rsid w:val="00C37C93"/>
    <w:rsid w:val="00C447AC"/>
    <w:rsid w:val="00D43A15"/>
    <w:rsid w:val="00D96F2F"/>
    <w:rsid w:val="00DC2E65"/>
    <w:rsid w:val="00EF1519"/>
    <w:rsid w:val="00F44D6B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4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D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4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D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\&#1103;&#1082;%20&#1110;&#1085;&#1096;&#1077;\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9</TotalTime>
  <Pages>3</Pages>
  <Words>704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</cp:revision>
  <dcterms:created xsi:type="dcterms:W3CDTF">2016-09-24T19:01:00Z</dcterms:created>
  <dcterms:modified xsi:type="dcterms:W3CDTF">2016-09-24T19:13:00Z</dcterms:modified>
</cp:coreProperties>
</file>