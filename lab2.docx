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5FB" w:rsidRPr="00A735FB" w:rsidRDefault="00A735FB" w:rsidP="00A735F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A735FB">
        <w:rPr>
          <w:rStyle w:val="a4"/>
          <w:i w:val="0"/>
          <w:sz w:val="28"/>
          <w:szCs w:val="28"/>
        </w:rPr>
        <w:t>МІНІСТЕРСТВО ОСВІТИ І НАУКИ УКРАЇНИ</w:t>
      </w:r>
    </w:p>
    <w:p w:rsidR="00A735FB" w:rsidRPr="00A735FB" w:rsidRDefault="00A735FB" w:rsidP="00A735F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A735FB">
        <w:rPr>
          <w:rStyle w:val="a4"/>
          <w:i w:val="0"/>
          <w:sz w:val="28"/>
          <w:szCs w:val="28"/>
        </w:rPr>
        <w:t>НАЦІОНАЛЬНИЙ ТЕХНІЧНИЙ УНІВЕРСИТЕТ УКРАЇНИ</w:t>
      </w:r>
    </w:p>
    <w:p w:rsidR="00A735FB" w:rsidRPr="00A735FB" w:rsidRDefault="00A735FB" w:rsidP="00A735F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A735FB">
        <w:rPr>
          <w:rStyle w:val="a4"/>
          <w:i w:val="0"/>
          <w:sz w:val="28"/>
          <w:szCs w:val="28"/>
        </w:rPr>
        <w:t>«КИЇВСЬКИЙ ПОЛІТЕХНІЧНИЙ ІНСТИТУТ»</w:t>
      </w:r>
    </w:p>
    <w:p w:rsidR="00A735FB" w:rsidRPr="00A735FB" w:rsidRDefault="00A735FB" w:rsidP="00A735F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A735FB">
        <w:rPr>
          <w:rStyle w:val="a4"/>
          <w:i w:val="0"/>
          <w:sz w:val="28"/>
          <w:szCs w:val="28"/>
        </w:rPr>
        <w:t>НАВЧАЛЬНО-НАУКОВИЙ КОМПЛЕКС</w:t>
      </w:r>
    </w:p>
    <w:p w:rsidR="00A735FB" w:rsidRPr="00A735FB" w:rsidRDefault="00A735FB" w:rsidP="00A735F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A735FB">
        <w:rPr>
          <w:rStyle w:val="a4"/>
          <w:i w:val="0"/>
          <w:sz w:val="28"/>
          <w:szCs w:val="28"/>
        </w:rPr>
        <w:t>«ІНСТИТУТ ПРИКЛАДНОГО СИСТЕМНОГО АНАЛІЗУ»</w:t>
      </w:r>
    </w:p>
    <w:p w:rsidR="00A735FB" w:rsidRPr="00A735FB" w:rsidRDefault="00A735FB" w:rsidP="00A735F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A735FB" w:rsidRPr="00A735FB" w:rsidRDefault="00A735FB" w:rsidP="00A735F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A735FB" w:rsidRPr="00A735FB" w:rsidRDefault="00A735FB" w:rsidP="00A735F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A735FB" w:rsidRPr="00A735FB" w:rsidRDefault="00A735FB" w:rsidP="00A735F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A735FB" w:rsidRPr="00A735FB" w:rsidRDefault="00A735FB" w:rsidP="00A735F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A735FB" w:rsidRPr="00A735FB" w:rsidRDefault="00A735FB" w:rsidP="00A735F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A735FB" w:rsidRPr="00A735FB" w:rsidRDefault="00A735FB" w:rsidP="00A735F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A735FB" w:rsidRPr="00A735FB" w:rsidRDefault="00A735FB" w:rsidP="00A735F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A735FB">
        <w:rPr>
          <w:rStyle w:val="a4"/>
          <w:i w:val="0"/>
          <w:sz w:val="28"/>
          <w:szCs w:val="28"/>
        </w:rPr>
        <w:t xml:space="preserve">Лабораторна робота № </w:t>
      </w:r>
      <w:r w:rsidRPr="00A735FB">
        <w:rPr>
          <w:rStyle w:val="a4"/>
          <w:i w:val="0"/>
          <w:sz w:val="28"/>
          <w:szCs w:val="28"/>
        </w:rPr>
        <w:t>2</w:t>
      </w:r>
    </w:p>
    <w:p w:rsidR="00A735FB" w:rsidRPr="00A735FB" w:rsidRDefault="00A735FB" w:rsidP="00A735F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A735FB">
        <w:rPr>
          <w:rStyle w:val="a4"/>
          <w:i w:val="0"/>
          <w:sz w:val="28"/>
          <w:szCs w:val="28"/>
        </w:rPr>
        <w:t>з курсу «Моделювання об'єктів та процесів комп'ютеризації»</w:t>
      </w:r>
    </w:p>
    <w:p w:rsidR="00A735FB" w:rsidRPr="00A735FB" w:rsidRDefault="00A735FB" w:rsidP="00A735F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A735FB">
        <w:rPr>
          <w:rStyle w:val="a4"/>
          <w:i w:val="0"/>
          <w:sz w:val="28"/>
          <w:szCs w:val="28"/>
        </w:rPr>
        <w:t>Тема: «</w:t>
      </w:r>
      <w:r w:rsidRPr="00A735FB">
        <w:rPr>
          <w:rStyle w:val="a4"/>
          <w:i w:val="0"/>
          <w:sz w:val="28"/>
          <w:szCs w:val="28"/>
        </w:rPr>
        <w:t>Методика моделювання RLC-схем у часовій області</w:t>
      </w:r>
      <w:r w:rsidRPr="00A735FB">
        <w:rPr>
          <w:rStyle w:val="a4"/>
          <w:i w:val="0"/>
          <w:sz w:val="28"/>
          <w:szCs w:val="28"/>
        </w:rPr>
        <w:t>»</w:t>
      </w:r>
    </w:p>
    <w:p w:rsidR="00A735FB" w:rsidRPr="00A735FB" w:rsidRDefault="00A735FB" w:rsidP="00A735F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A735FB" w:rsidRPr="00A735FB" w:rsidRDefault="00A735FB" w:rsidP="00A735F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A735FB" w:rsidRPr="00A735FB" w:rsidRDefault="00A735FB" w:rsidP="00A735F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A735FB" w:rsidRPr="00A735FB" w:rsidRDefault="00A735FB" w:rsidP="00A735F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A735FB" w:rsidRPr="00A735FB" w:rsidRDefault="00A735FB" w:rsidP="00A735F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A735FB" w:rsidRPr="00A735FB" w:rsidRDefault="00A735FB" w:rsidP="00A735F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A735FB" w:rsidRPr="00A735FB" w:rsidRDefault="00A735FB" w:rsidP="00A735F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A735FB" w:rsidRPr="00A735FB" w:rsidRDefault="00A735FB" w:rsidP="00A735F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A735FB" w:rsidRPr="00A735FB" w:rsidRDefault="00A735FB" w:rsidP="00A735F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A735FB" w:rsidRPr="00A735FB" w:rsidRDefault="00A735FB" w:rsidP="00A735F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A735FB" w:rsidRPr="00A735FB" w:rsidRDefault="00A735FB" w:rsidP="00A735F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A735FB" w:rsidRPr="00A735FB" w:rsidRDefault="00A735FB" w:rsidP="00A735F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A735FB" w:rsidRPr="00A735FB" w:rsidRDefault="00A735FB" w:rsidP="00A735F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A735FB" w:rsidRPr="00A735FB" w:rsidRDefault="00A735FB" w:rsidP="00A735FB">
      <w:pPr>
        <w:spacing w:after="0"/>
        <w:ind w:firstLine="7655"/>
        <w:contextualSpacing/>
        <w:jc w:val="left"/>
        <w:rPr>
          <w:rStyle w:val="a4"/>
          <w:i w:val="0"/>
          <w:sz w:val="28"/>
          <w:szCs w:val="28"/>
        </w:rPr>
      </w:pPr>
      <w:r w:rsidRPr="00A735FB">
        <w:rPr>
          <w:rStyle w:val="a4"/>
          <w:i w:val="0"/>
          <w:sz w:val="28"/>
          <w:szCs w:val="28"/>
        </w:rPr>
        <w:t>Виконав:</w:t>
      </w:r>
    </w:p>
    <w:p w:rsidR="00A735FB" w:rsidRPr="00A735FB" w:rsidRDefault="00A735FB" w:rsidP="00A735FB">
      <w:pPr>
        <w:spacing w:after="0"/>
        <w:ind w:firstLine="7655"/>
        <w:contextualSpacing/>
        <w:jc w:val="left"/>
        <w:rPr>
          <w:rStyle w:val="a4"/>
          <w:i w:val="0"/>
          <w:sz w:val="28"/>
          <w:szCs w:val="28"/>
        </w:rPr>
      </w:pPr>
      <w:r w:rsidRPr="00A735FB">
        <w:rPr>
          <w:rStyle w:val="a4"/>
          <w:i w:val="0"/>
          <w:sz w:val="28"/>
          <w:szCs w:val="28"/>
        </w:rPr>
        <w:t xml:space="preserve">студент IV курсу </w:t>
      </w:r>
    </w:p>
    <w:p w:rsidR="00A735FB" w:rsidRPr="00A735FB" w:rsidRDefault="00A735FB" w:rsidP="00A735FB">
      <w:pPr>
        <w:spacing w:after="0"/>
        <w:ind w:firstLine="7655"/>
        <w:contextualSpacing/>
        <w:jc w:val="left"/>
        <w:rPr>
          <w:rStyle w:val="a4"/>
          <w:i w:val="0"/>
          <w:sz w:val="28"/>
          <w:szCs w:val="28"/>
        </w:rPr>
      </w:pPr>
      <w:r w:rsidRPr="00A735FB">
        <w:rPr>
          <w:rStyle w:val="a4"/>
          <w:i w:val="0"/>
          <w:sz w:val="28"/>
          <w:szCs w:val="28"/>
        </w:rPr>
        <w:t>групи ДА-32</w:t>
      </w:r>
    </w:p>
    <w:p w:rsidR="00A735FB" w:rsidRPr="00A735FB" w:rsidRDefault="00A735FB" w:rsidP="00A735FB">
      <w:pPr>
        <w:spacing w:after="0"/>
        <w:ind w:firstLine="7655"/>
        <w:contextualSpacing/>
        <w:jc w:val="left"/>
        <w:rPr>
          <w:rStyle w:val="a4"/>
          <w:i w:val="0"/>
          <w:sz w:val="28"/>
          <w:szCs w:val="28"/>
        </w:rPr>
      </w:pPr>
      <w:r w:rsidRPr="00A735FB">
        <w:rPr>
          <w:rStyle w:val="a4"/>
          <w:i w:val="0"/>
          <w:sz w:val="28"/>
          <w:szCs w:val="28"/>
        </w:rPr>
        <w:t>Колінько Анжела</w:t>
      </w:r>
    </w:p>
    <w:p w:rsidR="00A735FB" w:rsidRPr="00A735FB" w:rsidRDefault="00A735FB" w:rsidP="00A735F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A735FB" w:rsidRPr="00A735FB" w:rsidRDefault="00A735FB" w:rsidP="00A735F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A735FB" w:rsidRPr="00A735FB" w:rsidRDefault="00A735FB" w:rsidP="00A735F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A735FB" w:rsidRPr="00A735FB" w:rsidRDefault="00A735FB" w:rsidP="00A735F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A735FB" w:rsidRPr="00A735FB" w:rsidRDefault="00A735FB" w:rsidP="00A735F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A735FB" w:rsidRPr="00A735FB" w:rsidRDefault="00A735FB" w:rsidP="00A735F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A735FB" w:rsidRPr="00A735FB" w:rsidRDefault="00A735FB" w:rsidP="00A735F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A735FB" w:rsidRPr="00A735FB" w:rsidRDefault="00A735FB" w:rsidP="00A735F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A735FB" w:rsidRPr="00A735FB" w:rsidRDefault="00A735FB" w:rsidP="00A735F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A735FB">
        <w:rPr>
          <w:rStyle w:val="a4"/>
          <w:i w:val="0"/>
          <w:sz w:val="28"/>
          <w:szCs w:val="28"/>
        </w:rPr>
        <w:t>Київ – 2016</w:t>
      </w:r>
      <w:r w:rsidRPr="00A735FB">
        <w:rPr>
          <w:rStyle w:val="a4"/>
          <w:i w:val="0"/>
          <w:sz w:val="28"/>
          <w:szCs w:val="28"/>
        </w:rPr>
        <w:br w:type="page"/>
      </w:r>
    </w:p>
    <w:p w:rsidR="00A735FB" w:rsidRPr="00A735FB" w:rsidRDefault="00A735FB" w:rsidP="00A735FB">
      <w:pPr>
        <w:spacing w:after="0"/>
        <w:contextualSpacing/>
        <w:jc w:val="center"/>
        <w:rPr>
          <w:rStyle w:val="a4"/>
          <w:i w:val="0"/>
        </w:rPr>
      </w:pPr>
      <w:r w:rsidRPr="00A735FB">
        <w:rPr>
          <w:rStyle w:val="a4"/>
          <w:i w:val="0"/>
        </w:rPr>
        <w:lastRenderedPageBreak/>
        <w:t>Варіант 11</w:t>
      </w:r>
    </w:p>
    <w:p w:rsidR="00A735FB" w:rsidRPr="00A735FB" w:rsidRDefault="00A735FB" w:rsidP="00A735FB">
      <w:pPr>
        <w:spacing w:after="0"/>
        <w:contextualSpacing/>
        <w:jc w:val="left"/>
        <w:rPr>
          <w:rStyle w:val="a4"/>
          <w:i w:val="0"/>
        </w:rPr>
      </w:pPr>
      <w:r w:rsidRPr="00A735FB">
        <w:rPr>
          <w:rStyle w:val="a4"/>
          <w:i w:val="0"/>
        </w:rPr>
        <w:tab/>
        <w:t xml:space="preserve">Мета: </w:t>
      </w:r>
      <w:r w:rsidRPr="00A735FB">
        <w:rPr>
          <w:rStyle w:val="a4"/>
          <w:i w:val="0"/>
        </w:rPr>
        <w:t>вивчення режимів роботи пакету ALLTED, формування навичок опису ПЕС та складання завдання на дослідження у часовій області.</w:t>
      </w:r>
      <w:bookmarkStart w:id="0" w:name="_GoBack"/>
      <w:bookmarkEnd w:id="0"/>
    </w:p>
    <w:p w:rsidR="00A735FB" w:rsidRPr="00A735FB" w:rsidRDefault="00A735FB" w:rsidP="00A735FB">
      <w:pPr>
        <w:spacing w:after="0"/>
        <w:contextualSpacing/>
        <w:jc w:val="left"/>
        <w:rPr>
          <w:rStyle w:val="a4"/>
          <w:i w:val="0"/>
        </w:rPr>
      </w:pPr>
      <w:r w:rsidRPr="00A735FB">
        <w:rPr>
          <w:rStyle w:val="a4"/>
          <w:i w:val="0"/>
        </w:rPr>
        <w:tab/>
        <w:t>1. Завдання:</w:t>
      </w:r>
    </w:p>
    <w:p w:rsidR="00A735FB" w:rsidRPr="00A735FB" w:rsidRDefault="00A735FB" w:rsidP="00A735FB">
      <w:pPr>
        <w:spacing w:after="0"/>
        <w:contextualSpacing/>
        <w:jc w:val="left"/>
        <w:rPr>
          <w:rStyle w:val="a4"/>
          <w:i w:val="0"/>
        </w:rPr>
      </w:pPr>
      <w:r w:rsidRPr="00A735FB">
        <w:rPr>
          <w:rStyle w:val="a4"/>
          <w:i w:val="0"/>
        </w:rPr>
        <w:t>11</w:t>
      </w:r>
      <w:r w:rsidRPr="00A735FB">
        <w:rPr>
          <w:rStyle w:val="a4"/>
          <w:i w:val="0"/>
        </w:rPr>
        <w:tab/>
        <w:t>R1=1, R2=2, C1=200, C2=1000, L1=0.018, J=1</w:t>
      </w:r>
      <w:r w:rsidRPr="00A735FB">
        <w:rPr>
          <w:rStyle w:val="a4"/>
          <w:i w:val="0"/>
        </w:rPr>
        <w:tab/>
        <w:t>FSIN(1, 1, 1, 0.5, 0.7, 0), Tmax=30, V1, iL1</w:t>
      </w:r>
    </w:p>
    <w:p w:rsidR="00A735FB" w:rsidRPr="00A735FB" w:rsidRDefault="00A735FB" w:rsidP="00A735FB">
      <w:pPr>
        <w:spacing w:after="0"/>
        <w:contextualSpacing/>
        <w:jc w:val="left"/>
        <w:rPr>
          <w:rStyle w:val="a4"/>
          <w:i w:val="0"/>
        </w:rPr>
      </w:pPr>
      <w:r w:rsidRPr="00A735FB">
        <w:rPr>
          <w:lang w:eastAsia="uk-UA"/>
        </w:rPr>
        <w:drawing>
          <wp:inline distT="0" distB="0" distL="0" distR="0" wp14:anchorId="5A7D7FE6" wp14:editId="1BA0839B">
            <wp:extent cx="3857625" cy="2514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0751" t="38937" r="33083" b="30726"/>
                    <a:stretch/>
                  </pic:blipFill>
                  <pic:spPr bwMode="auto">
                    <a:xfrm>
                      <a:off x="0" y="0"/>
                      <a:ext cx="3857013" cy="2514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35FB" w:rsidRPr="00A735FB" w:rsidRDefault="00A735FB" w:rsidP="00A735FB">
      <w:pPr>
        <w:spacing w:after="0"/>
        <w:contextualSpacing/>
        <w:jc w:val="left"/>
        <w:rPr>
          <w:rStyle w:val="a4"/>
          <w:i w:val="0"/>
        </w:rPr>
      </w:pPr>
      <w:r w:rsidRPr="00A735FB">
        <w:rPr>
          <w:rStyle w:val="a4"/>
          <w:i w:val="0"/>
        </w:rPr>
        <w:tab/>
        <w:t>2. Лістинг:</w:t>
      </w:r>
    </w:p>
    <w:p w:rsidR="00A735FB" w:rsidRPr="00A735FB" w:rsidRDefault="00A735FB" w:rsidP="00A735FB">
      <w:pPr>
        <w:spacing w:after="0"/>
        <w:contextualSpacing/>
        <w:jc w:val="left"/>
        <w:rPr>
          <w:rStyle w:val="a4"/>
          <w:i w:val="0"/>
        </w:rPr>
      </w:pPr>
      <w:proofErr w:type="spellStart"/>
      <w:r w:rsidRPr="00A735FB">
        <w:rPr>
          <w:rStyle w:val="a4"/>
          <w:i w:val="0"/>
        </w:rPr>
        <w:t>object</w:t>
      </w:r>
      <w:proofErr w:type="spellEnd"/>
    </w:p>
    <w:p w:rsidR="00A735FB" w:rsidRPr="00A735FB" w:rsidRDefault="00A735FB" w:rsidP="00A735FB">
      <w:pPr>
        <w:spacing w:after="0"/>
        <w:contextualSpacing/>
        <w:jc w:val="left"/>
        <w:rPr>
          <w:rStyle w:val="a4"/>
          <w:i w:val="0"/>
        </w:rPr>
      </w:pPr>
      <w:proofErr w:type="spellStart"/>
      <w:r w:rsidRPr="00A735FB">
        <w:rPr>
          <w:rStyle w:val="a4"/>
          <w:i w:val="0"/>
        </w:rPr>
        <w:t>circuit</w:t>
      </w:r>
      <w:proofErr w:type="spellEnd"/>
      <w:r w:rsidRPr="00A735FB">
        <w:rPr>
          <w:rStyle w:val="a4"/>
          <w:i w:val="0"/>
        </w:rPr>
        <w:t xml:space="preserve"> lab2;</w:t>
      </w:r>
    </w:p>
    <w:p w:rsidR="00A735FB" w:rsidRPr="00A735FB" w:rsidRDefault="00A735FB" w:rsidP="00A735FB">
      <w:pPr>
        <w:spacing w:after="0"/>
        <w:contextualSpacing/>
        <w:jc w:val="left"/>
        <w:rPr>
          <w:rStyle w:val="a4"/>
          <w:i w:val="0"/>
        </w:rPr>
      </w:pPr>
      <w:proofErr w:type="spellStart"/>
      <w:r w:rsidRPr="00A735FB">
        <w:rPr>
          <w:rStyle w:val="a4"/>
          <w:i w:val="0"/>
        </w:rPr>
        <w:t>ein</w:t>
      </w:r>
      <w:proofErr w:type="spellEnd"/>
      <w:r w:rsidRPr="00A735FB">
        <w:rPr>
          <w:rStyle w:val="a4"/>
          <w:i w:val="0"/>
        </w:rPr>
        <w:t>(1,0)=FSIN(1,1,1,0.5,0.7,0);</w:t>
      </w:r>
    </w:p>
    <w:p w:rsidR="00A735FB" w:rsidRPr="00A735FB" w:rsidRDefault="00A735FB" w:rsidP="00A735FB">
      <w:pPr>
        <w:spacing w:after="0"/>
        <w:contextualSpacing/>
        <w:jc w:val="left"/>
        <w:rPr>
          <w:rStyle w:val="a4"/>
          <w:i w:val="0"/>
        </w:rPr>
      </w:pPr>
      <w:r w:rsidRPr="00A735FB">
        <w:rPr>
          <w:rStyle w:val="a4"/>
          <w:i w:val="0"/>
        </w:rPr>
        <w:t>c1(1,2)=200;</w:t>
      </w:r>
    </w:p>
    <w:p w:rsidR="00A735FB" w:rsidRPr="00A735FB" w:rsidRDefault="00A735FB" w:rsidP="00A735FB">
      <w:pPr>
        <w:spacing w:after="0"/>
        <w:contextualSpacing/>
        <w:jc w:val="left"/>
        <w:rPr>
          <w:rStyle w:val="a4"/>
          <w:i w:val="0"/>
        </w:rPr>
      </w:pPr>
      <w:r w:rsidRPr="00A735FB">
        <w:rPr>
          <w:rStyle w:val="a4"/>
          <w:i w:val="0"/>
        </w:rPr>
        <w:t>c2(2,3)=1000;</w:t>
      </w:r>
    </w:p>
    <w:p w:rsidR="00A735FB" w:rsidRPr="00A735FB" w:rsidRDefault="00A735FB" w:rsidP="00A735FB">
      <w:pPr>
        <w:spacing w:after="0"/>
        <w:contextualSpacing/>
        <w:jc w:val="left"/>
        <w:rPr>
          <w:rStyle w:val="a4"/>
          <w:i w:val="0"/>
        </w:rPr>
      </w:pPr>
      <w:r w:rsidRPr="00A735FB">
        <w:rPr>
          <w:rStyle w:val="a4"/>
          <w:i w:val="0"/>
        </w:rPr>
        <w:t>r1(2,0)=1;</w:t>
      </w:r>
    </w:p>
    <w:p w:rsidR="00A735FB" w:rsidRPr="00A735FB" w:rsidRDefault="00A735FB" w:rsidP="00A735FB">
      <w:pPr>
        <w:spacing w:after="0"/>
        <w:contextualSpacing/>
        <w:jc w:val="left"/>
        <w:rPr>
          <w:rStyle w:val="a4"/>
          <w:i w:val="0"/>
        </w:rPr>
      </w:pPr>
      <w:r w:rsidRPr="00A735FB">
        <w:rPr>
          <w:rStyle w:val="a4"/>
          <w:i w:val="0"/>
        </w:rPr>
        <w:t>r2(3,0)=2;</w:t>
      </w:r>
    </w:p>
    <w:p w:rsidR="00A735FB" w:rsidRPr="00A735FB" w:rsidRDefault="00A735FB" w:rsidP="00A735FB">
      <w:pPr>
        <w:spacing w:after="0"/>
        <w:contextualSpacing/>
        <w:jc w:val="left"/>
        <w:rPr>
          <w:rStyle w:val="a4"/>
          <w:i w:val="0"/>
        </w:rPr>
      </w:pPr>
      <w:r w:rsidRPr="00A735FB">
        <w:rPr>
          <w:rStyle w:val="a4"/>
          <w:i w:val="0"/>
        </w:rPr>
        <w:t>l1(2,3)=0.018;</w:t>
      </w:r>
    </w:p>
    <w:p w:rsidR="00A735FB" w:rsidRPr="00A735FB" w:rsidRDefault="00A735FB" w:rsidP="00A735FB">
      <w:pPr>
        <w:spacing w:after="0"/>
        <w:contextualSpacing/>
        <w:jc w:val="left"/>
        <w:rPr>
          <w:rStyle w:val="a4"/>
          <w:i w:val="0"/>
        </w:rPr>
      </w:pPr>
      <w:r w:rsidRPr="00A735FB">
        <w:rPr>
          <w:rStyle w:val="a4"/>
          <w:i w:val="0"/>
        </w:rPr>
        <w:t>j(3,0)=1;</w:t>
      </w:r>
    </w:p>
    <w:p w:rsidR="00A735FB" w:rsidRPr="00A735FB" w:rsidRDefault="00A735FB" w:rsidP="00A735FB">
      <w:pPr>
        <w:spacing w:after="0"/>
        <w:contextualSpacing/>
        <w:jc w:val="left"/>
        <w:rPr>
          <w:rStyle w:val="a4"/>
          <w:i w:val="0"/>
        </w:rPr>
      </w:pPr>
      <w:r w:rsidRPr="00A735FB">
        <w:rPr>
          <w:rStyle w:val="a4"/>
          <w:i w:val="0"/>
        </w:rPr>
        <w:t>&amp;</w:t>
      </w:r>
    </w:p>
    <w:p w:rsidR="00A735FB" w:rsidRPr="00A735FB" w:rsidRDefault="00A735FB" w:rsidP="00A735FB">
      <w:pPr>
        <w:spacing w:after="0"/>
        <w:contextualSpacing/>
        <w:jc w:val="left"/>
        <w:rPr>
          <w:rStyle w:val="a4"/>
          <w:i w:val="0"/>
        </w:rPr>
      </w:pPr>
      <w:proofErr w:type="spellStart"/>
      <w:r w:rsidRPr="00A735FB">
        <w:rPr>
          <w:rStyle w:val="a4"/>
          <w:i w:val="0"/>
        </w:rPr>
        <w:t>task</w:t>
      </w:r>
      <w:proofErr w:type="spellEnd"/>
    </w:p>
    <w:p w:rsidR="00A735FB" w:rsidRPr="00A735FB" w:rsidRDefault="00A735FB" w:rsidP="00A735FB">
      <w:pPr>
        <w:spacing w:after="0"/>
        <w:contextualSpacing/>
        <w:jc w:val="left"/>
        <w:rPr>
          <w:rStyle w:val="a4"/>
          <w:i w:val="0"/>
        </w:rPr>
      </w:pPr>
      <w:proofErr w:type="spellStart"/>
      <w:r w:rsidRPr="00A735FB">
        <w:rPr>
          <w:rStyle w:val="a4"/>
          <w:i w:val="0"/>
        </w:rPr>
        <w:t>dc</w:t>
      </w:r>
      <w:proofErr w:type="spellEnd"/>
      <w:r w:rsidRPr="00A735FB">
        <w:rPr>
          <w:rStyle w:val="a4"/>
          <w:i w:val="0"/>
        </w:rPr>
        <w:t>;</w:t>
      </w:r>
    </w:p>
    <w:p w:rsidR="00A735FB" w:rsidRPr="00A735FB" w:rsidRDefault="00A735FB" w:rsidP="00A735FB">
      <w:pPr>
        <w:spacing w:after="0"/>
        <w:contextualSpacing/>
        <w:jc w:val="left"/>
        <w:rPr>
          <w:rStyle w:val="a4"/>
          <w:i w:val="0"/>
        </w:rPr>
      </w:pPr>
      <w:proofErr w:type="spellStart"/>
      <w:r w:rsidRPr="00A735FB">
        <w:rPr>
          <w:rStyle w:val="a4"/>
          <w:i w:val="0"/>
        </w:rPr>
        <w:t>tr</w:t>
      </w:r>
      <w:proofErr w:type="spellEnd"/>
      <w:r w:rsidRPr="00A735FB">
        <w:rPr>
          <w:rStyle w:val="a4"/>
          <w:i w:val="0"/>
        </w:rPr>
        <w:t>;</w:t>
      </w:r>
    </w:p>
    <w:p w:rsidR="00A735FB" w:rsidRPr="00A735FB" w:rsidRDefault="00A735FB" w:rsidP="00A735FB">
      <w:pPr>
        <w:spacing w:after="0"/>
        <w:contextualSpacing/>
        <w:jc w:val="left"/>
        <w:rPr>
          <w:rStyle w:val="a4"/>
          <w:i w:val="0"/>
        </w:rPr>
      </w:pPr>
      <w:proofErr w:type="spellStart"/>
      <w:r w:rsidRPr="00A735FB">
        <w:rPr>
          <w:rStyle w:val="a4"/>
          <w:i w:val="0"/>
        </w:rPr>
        <w:t>const</w:t>
      </w:r>
      <w:proofErr w:type="spellEnd"/>
      <w:r w:rsidRPr="00A735FB">
        <w:rPr>
          <w:rStyle w:val="a4"/>
          <w:i w:val="0"/>
        </w:rPr>
        <w:t xml:space="preserve"> TMAX=30;</w:t>
      </w:r>
    </w:p>
    <w:p w:rsidR="00A735FB" w:rsidRPr="00A735FB" w:rsidRDefault="00A735FB" w:rsidP="00A735FB">
      <w:pPr>
        <w:spacing w:after="0"/>
        <w:contextualSpacing/>
        <w:jc w:val="left"/>
        <w:rPr>
          <w:rStyle w:val="a4"/>
          <w:i w:val="0"/>
        </w:rPr>
      </w:pPr>
      <w:proofErr w:type="spellStart"/>
      <w:r w:rsidRPr="00A735FB">
        <w:rPr>
          <w:rStyle w:val="a4"/>
          <w:i w:val="0"/>
        </w:rPr>
        <w:t>plot</w:t>
      </w:r>
      <w:proofErr w:type="spellEnd"/>
      <w:r w:rsidRPr="00A735FB">
        <w:rPr>
          <w:rStyle w:val="a4"/>
          <w:i w:val="0"/>
        </w:rPr>
        <w:t xml:space="preserve"> v1, </w:t>
      </w:r>
      <w:proofErr w:type="spellStart"/>
      <w:r w:rsidRPr="00A735FB">
        <w:rPr>
          <w:rStyle w:val="a4"/>
          <w:i w:val="0"/>
        </w:rPr>
        <w:t>ein</w:t>
      </w:r>
      <w:proofErr w:type="spellEnd"/>
      <w:r w:rsidRPr="00A735FB">
        <w:rPr>
          <w:rStyle w:val="a4"/>
          <w:i w:val="0"/>
        </w:rPr>
        <w:t>, il1;</w:t>
      </w:r>
    </w:p>
    <w:p w:rsidR="00A735FB" w:rsidRPr="00A735FB" w:rsidRDefault="00A735FB" w:rsidP="00A735FB">
      <w:pPr>
        <w:spacing w:after="0"/>
        <w:contextualSpacing/>
        <w:jc w:val="left"/>
        <w:rPr>
          <w:rStyle w:val="a4"/>
          <w:i w:val="0"/>
        </w:rPr>
      </w:pPr>
      <w:r w:rsidRPr="00A735FB">
        <w:rPr>
          <w:rStyle w:val="a4"/>
          <w:i w:val="0"/>
        </w:rPr>
        <w:t>&amp;</w:t>
      </w:r>
    </w:p>
    <w:p w:rsidR="00A735FB" w:rsidRPr="00A735FB" w:rsidRDefault="00A735FB" w:rsidP="00A735FB">
      <w:pPr>
        <w:spacing w:after="0"/>
        <w:contextualSpacing/>
        <w:jc w:val="left"/>
        <w:rPr>
          <w:rStyle w:val="a4"/>
          <w:i w:val="0"/>
        </w:rPr>
      </w:pPr>
      <w:proofErr w:type="spellStart"/>
      <w:r w:rsidRPr="00A735FB">
        <w:rPr>
          <w:rStyle w:val="a4"/>
          <w:i w:val="0"/>
        </w:rPr>
        <w:t>end</w:t>
      </w:r>
      <w:proofErr w:type="spellEnd"/>
    </w:p>
    <w:p w:rsidR="00A735FB" w:rsidRPr="00A735FB" w:rsidRDefault="00A735FB" w:rsidP="00A735FB">
      <w:pPr>
        <w:spacing w:after="0"/>
        <w:contextualSpacing/>
        <w:jc w:val="left"/>
        <w:rPr>
          <w:rStyle w:val="a4"/>
          <w:i w:val="0"/>
        </w:rPr>
      </w:pPr>
      <w:r w:rsidRPr="00A735FB">
        <w:rPr>
          <w:rStyle w:val="a4"/>
          <w:i w:val="0"/>
        </w:rPr>
        <w:tab/>
        <w:t>3. Графіки:</w:t>
      </w:r>
    </w:p>
    <w:p w:rsidR="00A735FB" w:rsidRPr="00A735FB" w:rsidRDefault="00A735FB" w:rsidP="00A735FB">
      <w:pPr>
        <w:spacing w:after="0"/>
        <w:contextualSpacing/>
        <w:jc w:val="left"/>
        <w:rPr>
          <w:rStyle w:val="a4"/>
          <w:i w:val="0"/>
        </w:rPr>
      </w:pPr>
      <w:r w:rsidRPr="00A735FB">
        <w:rPr>
          <w:lang w:eastAsia="uk-UA"/>
        </w:rPr>
        <w:lastRenderedPageBreak/>
        <w:drawing>
          <wp:inline distT="0" distB="0" distL="0" distR="0" wp14:anchorId="77E59E1B" wp14:editId="3EEF78FB">
            <wp:extent cx="5591175" cy="34684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909" t="9897" r="51730" b="41157"/>
                    <a:stretch/>
                  </pic:blipFill>
                  <pic:spPr bwMode="auto">
                    <a:xfrm>
                      <a:off x="0" y="0"/>
                      <a:ext cx="5590056" cy="3467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35FB" w:rsidRPr="00A735FB" w:rsidRDefault="00A735FB" w:rsidP="00A735FB">
      <w:pPr>
        <w:contextualSpacing/>
      </w:pPr>
      <w:r w:rsidRPr="00A735FB">
        <w:tab/>
        <w:t xml:space="preserve">Висновок: на лабораторній роботі було розглянуто режими роботи пакету ALLTED. Було експериментально визначено, що </w:t>
      </w:r>
      <w:r w:rsidRPr="00A735FB">
        <w:t xml:space="preserve">при спробі отримати </w:t>
      </w:r>
      <w:r w:rsidRPr="00A735FB">
        <w:t>графічні залежності, у яких аргум</w:t>
      </w:r>
      <w:r>
        <w:t xml:space="preserve">ентом є не час, а схемні змінні введенням PLOT Z(A); </w:t>
      </w:r>
      <w:r w:rsidRPr="00A735FB">
        <w:t>в лістингу</w:t>
      </w:r>
      <w:r>
        <w:t>,</w:t>
      </w:r>
      <w:r w:rsidRPr="00A735FB">
        <w:t xml:space="preserve"> ALLTED видає помилку.</w:t>
      </w:r>
    </w:p>
    <w:p w:rsidR="00EF1519" w:rsidRPr="00A735FB" w:rsidRDefault="00EF1519"/>
    <w:sectPr w:rsidR="00EF1519" w:rsidRPr="00A735FB" w:rsidSect="00155F1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5FB"/>
    <w:rsid w:val="00074C2C"/>
    <w:rsid w:val="00106E2D"/>
    <w:rsid w:val="00155F13"/>
    <w:rsid w:val="00270AE1"/>
    <w:rsid w:val="00331A68"/>
    <w:rsid w:val="007453F4"/>
    <w:rsid w:val="007B2494"/>
    <w:rsid w:val="0089169B"/>
    <w:rsid w:val="00A735FB"/>
    <w:rsid w:val="00A844B5"/>
    <w:rsid w:val="00AC7CDE"/>
    <w:rsid w:val="00C37C93"/>
    <w:rsid w:val="00C447AC"/>
    <w:rsid w:val="00D96F2F"/>
    <w:rsid w:val="00DC2E65"/>
    <w:rsid w:val="00EF1519"/>
    <w:rsid w:val="00FD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5FB"/>
    <w:rPr>
      <w:rFonts w:eastAsia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7453F4"/>
    <w:pPr>
      <w:keepNext/>
      <w:spacing w:before="240" w:after="60" w:line="240" w:lineRule="auto"/>
      <w:jc w:val="center"/>
      <w:outlineLvl w:val="0"/>
    </w:pPr>
    <w:rPr>
      <w:rFonts w:eastAsiaTheme="majorEastAsia" w:cstheme="majorBidi"/>
      <w:bCs/>
      <w:kern w:val="32"/>
      <w:sz w:val="24"/>
      <w:szCs w:val="32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D96F2F"/>
    <w:pPr>
      <w:keepNext/>
      <w:keepLines/>
      <w:spacing w:before="200" w:after="0" w:line="240" w:lineRule="auto"/>
      <w:jc w:val="center"/>
      <w:outlineLvl w:val="1"/>
    </w:pPr>
    <w:rPr>
      <w:rFonts w:eastAsiaTheme="majorEastAsia" w:cstheme="majorBidi"/>
      <w:bCs/>
      <w:sz w:val="24"/>
      <w:szCs w:val="2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2F"/>
    <w:rPr>
      <w:rFonts w:eastAsiaTheme="majorEastAsia" w:cstheme="majorBidi"/>
      <w:bCs/>
      <w:sz w:val="24"/>
      <w:szCs w:val="26"/>
    </w:rPr>
  </w:style>
  <w:style w:type="paragraph" w:styleId="a3">
    <w:name w:val="List Paragraph"/>
    <w:basedOn w:val="a"/>
    <w:uiPriority w:val="34"/>
    <w:qFormat/>
    <w:rsid w:val="00D96F2F"/>
    <w:pPr>
      <w:spacing w:after="0" w:line="240" w:lineRule="auto"/>
      <w:ind w:left="720"/>
      <w:contextualSpacing/>
      <w:jc w:val="left"/>
    </w:pPr>
    <w:rPr>
      <w:rFonts w:eastAsia="Times New Roman"/>
      <w:szCs w:val="24"/>
      <w:lang w:eastAsia="uk-UA"/>
    </w:rPr>
  </w:style>
  <w:style w:type="character" w:customStyle="1" w:styleId="10">
    <w:name w:val="Заголовок 1 Знак"/>
    <w:basedOn w:val="a0"/>
    <w:link w:val="1"/>
    <w:rsid w:val="007453F4"/>
    <w:rPr>
      <w:rFonts w:eastAsiaTheme="majorEastAsia" w:cstheme="majorBidi"/>
      <w:bCs/>
      <w:kern w:val="32"/>
      <w:sz w:val="24"/>
      <w:szCs w:val="32"/>
    </w:rPr>
  </w:style>
  <w:style w:type="character" w:styleId="a4">
    <w:name w:val="Emphasis"/>
    <w:basedOn w:val="a0"/>
    <w:qFormat/>
    <w:rsid w:val="00A735FB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A73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35F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5FB"/>
    <w:rPr>
      <w:rFonts w:eastAsia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7453F4"/>
    <w:pPr>
      <w:keepNext/>
      <w:spacing w:before="240" w:after="60" w:line="240" w:lineRule="auto"/>
      <w:jc w:val="center"/>
      <w:outlineLvl w:val="0"/>
    </w:pPr>
    <w:rPr>
      <w:rFonts w:eastAsiaTheme="majorEastAsia" w:cstheme="majorBidi"/>
      <w:bCs/>
      <w:kern w:val="32"/>
      <w:sz w:val="24"/>
      <w:szCs w:val="32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D96F2F"/>
    <w:pPr>
      <w:keepNext/>
      <w:keepLines/>
      <w:spacing w:before="200" w:after="0" w:line="240" w:lineRule="auto"/>
      <w:jc w:val="center"/>
      <w:outlineLvl w:val="1"/>
    </w:pPr>
    <w:rPr>
      <w:rFonts w:eastAsiaTheme="majorEastAsia" w:cstheme="majorBidi"/>
      <w:bCs/>
      <w:sz w:val="24"/>
      <w:szCs w:val="2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2F"/>
    <w:rPr>
      <w:rFonts w:eastAsiaTheme="majorEastAsia" w:cstheme="majorBidi"/>
      <w:bCs/>
      <w:sz w:val="24"/>
      <w:szCs w:val="26"/>
    </w:rPr>
  </w:style>
  <w:style w:type="paragraph" w:styleId="a3">
    <w:name w:val="List Paragraph"/>
    <w:basedOn w:val="a"/>
    <w:uiPriority w:val="34"/>
    <w:qFormat/>
    <w:rsid w:val="00D96F2F"/>
    <w:pPr>
      <w:spacing w:after="0" w:line="240" w:lineRule="auto"/>
      <w:ind w:left="720"/>
      <w:contextualSpacing/>
      <w:jc w:val="left"/>
    </w:pPr>
    <w:rPr>
      <w:rFonts w:eastAsia="Times New Roman"/>
      <w:szCs w:val="24"/>
      <w:lang w:eastAsia="uk-UA"/>
    </w:rPr>
  </w:style>
  <w:style w:type="character" w:customStyle="1" w:styleId="10">
    <w:name w:val="Заголовок 1 Знак"/>
    <w:basedOn w:val="a0"/>
    <w:link w:val="1"/>
    <w:rsid w:val="007453F4"/>
    <w:rPr>
      <w:rFonts w:eastAsiaTheme="majorEastAsia" w:cstheme="majorBidi"/>
      <w:bCs/>
      <w:kern w:val="32"/>
      <w:sz w:val="24"/>
      <w:szCs w:val="32"/>
    </w:rPr>
  </w:style>
  <w:style w:type="character" w:styleId="a4">
    <w:name w:val="Emphasis"/>
    <w:basedOn w:val="a0"/>
    <w:qFormat/>
    <w:rsid w:val="00A735FB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A73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35F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721</Words>
  <Characters>412</Characters>
  <Application>Microsoft Office Word</Application>
  <DocSecurity>0</DocSecurity>
  <Lines>3</Lines>
  <Paragraphs>2</Paragraphs>
  <ScaleCrop>false</ScaleCrop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Анжела</dc:creator>
  <cp:lastModifiedBy>Анжела</cp:lastModifiedBy>
  <cp:revision>1</cp:revision>
  <dcterms:created xsi:type="dcterms:W3CDTF">2016-10-12T16:46:00Z</dcterms:created>
  <dcterms:modified xsi:type="dcterms:W3CDTF">2016-10-12T16:53:00Z</dcterms:modified>
</cp:coreProperties>
</file>